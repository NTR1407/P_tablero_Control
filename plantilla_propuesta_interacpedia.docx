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86BB9" w14:textId="69CABB35" w:rsidR="006F54B9" w:rsidRPr="006C5F19" w:rsidRDefault="00A15417">
      <w:pPr>
        <w:pStyle w:val="Ttulo"/>
        <w:rPr>
          <w:rFonts w:ascii="Roboto" w:hAnsi="Roboto"/>
          <w:b/>
          <w:bCs/>
        </w:rPr>
      </w:pPr>
      <w:r w:rsidRPr="006C5F19">
        <w:rPr>
          <w:rFonts w:ascii="Roboto" w:hAnsi="Roboto"/>
          <w:b/>
          <w:bCs/>
        </w:rPr>
        <w:t>ORGANIZACION</w:t>
      </w:r>
      <w:r w:rsidR="00104C08" w:rsidRPr="006C5F19">
        <w:rPr>
          <w:rFonts w:ascii="Roboto" w:hAnsi="Roboto"/>
          <w:b/>
          <w:bCs/>
        </w:rPr>
        <w:br/>
      </w:r>
      <w:r w:rsidRPr="006C5F19">
        <w:rPr>
          <w:rFonts w:ascii="Roboto" w:hAnsi="Roboto"/>
          <w:b/>
          <w:bCs/>
        </w:rPr>
        <w:t>TÍTULO DE LA PROPUESTA</w:t>
      </w:r>
    </w:p>
    <w:p w14:paraId="6A298DC4" w14:textId="70127FB2" w:rsidR="006F54B9" w:rsidRPr="006C5F19" w:rsidRDefault="00A15417">
      <w:pPr>
        <w:pStyle w:val="Subttulo"/>
        <w:rPr>
          <w:rFonts w:ascii="Roboto" w:hAnsi="Roboto"/>
        </w:rPr>
      </w:pPr>
      <w:r w:rsidRPr="006C5F19">
        <w:rPr>
          <w:rFonts w:ascii="Roboto" w:hAnsi="Roboto"/>
        </w:rPr>
        <w:t>NOMBRE DEL PROPONENTE</w:t>
      </w:r>
    </w:p>
    <w:p w14:paraId="5730982E" w14:textId="7EFBF23C" w:rsidR="006F54B9" w:rsidRPr="006C5F19" w:rsidRDefault="00A15417">
      <w:pPr>
        <w:pStyle w:val="Ttulo1"/>
        <w:rPr>
          <w:rFonts w:ascii="Roboto" w:hAnsi="Roboto"/>
        </w:rPr>
      </w:pPr>
      <w:r w:rsidRPr="006C5F19">
        <w:rPr>
          <w:rFonts w:ascii="Roboto" w:hAnsi="Roboto"/>
        </w:rPr>
        <w:t>DESCRIPCIÓN DE LA PROPUESTA</w:t>
      </w:r>
    </w:p>
    <w:p w14:paraId="7E4AFFD6" w14:textId="52A07451" w:rsidR="006F54B9" w:rsidRPr="006C5F19" w:rsidRDefault="00A15417">
      <w:pPr>
        <w:pStyle w:val="Ttulo2"/>
        <w:rPr>
          <w:rFonts w:ascii="Roboto" w:hAnsi="Roboto"/>
        </w:rPr>
      </w:pPr>
      <w:r w:rsidRPr="006C5F19">
        <w:rPr>
          <w:rFonts w:ascii="Roboto" w:hAnsi="Roboto"/>
        </w:rPr>
        <w:t>Descripción del problema/necesidad/oportunidad</w:t>
      </w:r>
    </w:p>
    <w:sdt>
      <w:sdtPr>
        <w:rPr>
          <w:rFonts w:ascii="Roboto" w:hAnsi="Roboto"/>
        </w:rPr>
        <w:id w:val="-2113425653"/>
        <w:placeholder>
          <w:docPart w:val="DBBCECA8376A4F258F111A2EB1D73914"/>
        </w:placeholder>
        <w15:appearance w15:val="hidden"/>
      </w:sdtPr>
      <w:sdtEndPr/>
      <w:sdtContent>
        <w:tbl>
          <w:tblPr>
            <w:tblStyle w:val="Tabladesugerencia"/>
            <w:tblW w:w="5000" w:type="pct"/>
            <w:tblLook w:val="04A0" w:firstRow="1" w:lastRow="0" w:firstColumn="1" w:lastColumn="0" w:noHBand="0" w:noVBand="1"/>
          </w:tblPr>
          <w:tblGrid>
            <w:gridCol w:w="577"/>
            <w:gridCol w:w="8783"/>
          </w:tblGrid>
          <w:tr w:rsidR="00A15417" w:rsidRPr="006C5F19" w14:paraId="165FE1F9"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47A09A87" w14:textId="1E97482B" w:rsidR="00A15417" w:rsidRPr="006C5F19" w:rsidRDefault="00A15417" w:rsidP="00887977">
                <w:pPr>
                  <w:rPr>
                    <w:rFonts w:ascii="Roboto" w:hAnsi="Roboto"/>
                  </w:rPr>
                </w:pPr>
                <w:r w:rsidRPr="006C5F19">
                  <w:rPr>
                    <w:rFonts w:ascii="Roboto" w:hAnsi="Roboto"/>
                    <w:noProof/>
                  </w:rPr>
                  <mc:AlternateContent>
                    <mc:Choice Requires="wpg">
                      <w:drawing>
                        <wp:inline distT="0" distB="0" distL="0" distR="0" wp14:anchorId="776CBCE2" wp14:editId="2197297B">
                          <wp:extent cx="141605" cy="141605"/>
                          <wp:effectExtent l="0" t="0" r="0" b="0"/>
                          <wp:docPr id="1"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ángulo 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639CF"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Uz5ra4IIAAAxKAAA&#10;DgAAAAAAAAAAAAAAAAAuAgAAZHJzL2Uyb0RvYy54bWxQSwECLQAUAAYACAAAACEABeIMPdkAAAAD&#10;AQAADwAAAAAAAAAAAAAAAADcCgAAZHJzL2Rvd25yZXYueG1sUEsFBgAAAAAEAAQA8wAAAOILAAAA&#10;AA==&#10;">
                          <v:rect id="Rectángulo 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75516FD" w14:textId="087A4B5C" w:rsidR="00A15417" w:rsidRPr="006C5F19" w:rsidRDefault="00A15417" w:rsidP="00887977">
                <w:pPr>
                  <w:pStyle w:val="Textodesugerencia"/>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w:t>
                </w:r>
                <w:r w:rsidR="00757CE3">
                  <w:rPr>
                    <w:rFonts w:ascii="Roboto" w:hAnsi="Roboto"/>
                  </w:rPr>
                  <w:t>Cuá es el desafío</w:t>
                </w:r>
                <w:r w:rsidRPr="006C5F19">
                  <w:rPr>
                    <w:rFonts w:ascii="Roboto" w:hAnsi="Roboto"/>
                  </w:rPr>
                  <w:t>? ¿</w:t>
                </w:r>
                <w:r w:rsidR="00757CE3">
                  <w:rPr>
                    <w:rFonts w:ascii="Roboto" w:hAnsi="Roboto"/>
                  </w:rPr>
                  <w:t>cómo surge</w:t>
                </w:r>
                <w:r w:rsidRPr="006C5F19">
                  <w:rPr>
                    <w:rFonts w:ascii="Roboto" w:hAnsi="Roboto"/>
                  </w:rPr>
                  <w:t>?</w:t>
                </w:r>
                <w:r w:rsidR="00757CE3">
                  <w:rPr>
                    <w:rFonts w:ascii="Roboto" w:hAnsi="Roboto"/>
                  </w:rPr>
                  <w:t xml:space="preserve"> ¿cómo se vive en el contexto de la organización? Ej. Cómo crear un nuevo modelo de ingresos, las ventas han bajado, se identificó que los usuarios han cambiado su comportamiento de compra de canales físicos a digitales y están buscando formas diferentes de realizar los pagos para acceder a los servicios</w:t>
                </w:r>
                <w:r w:rsidR="000A361C">
                  <w:rPr>
                    <w:rFonts w:ascii="Roboto" w:hAnsi="Roboto"/>
                  </w:rPr>
                  <w:t>, no solo a través de dinero, sino con otros sistemas como suscripción, puntos, entre otros</w:t>
                </w:r>
                <w:r w:rsidR="00757CE3">
                  <w:rPr>
                    <w:rFonts w:ascii="Roboto" w:hAnsi="Roboto"/>
                  </w:rPr>
                  <w:t>.</w:t>
                </w:r>
              </w:p>
            </w:tc>
          </w:tr>
        </w:tbl>
        <w:p w14:paraId="4ECE8A16" w14:textId="3419EE0B" w:rsidR="006F54B9" w:rsidRPr="006C5F19" w:rsidRDefault="00A97EC7">
          <w:pPr>
            <w:rPr>
              <w:rFonts w:ascii="Roboto" w:hAnsi="Roboto"/>
            </w:rPr>
          </w:pPr>
        </w:p>
      </w:sdtContent>
    </w:sdt>
    <w:p w14:paraId="649441AF" w14:textId="3E3199BF" w:rsidR="006F54B9" w:rsidRPr="006C5F19" w:rsidRDefault="00A15417">
      <w:pPr>
        <w:pStyle w:val="Ttulo2"/>
        <w:rPr>
          <w:rFonts w:ascii="Roboto" w:hAnsi="Roboto"/>
        </w:rPr>
      </w:pPr>
      <w:r w:rsidRPr="006C5F19">
        <w:rPr>
          <w:rFonts w:ascii="Roboto" w:hAnsi="Roboto"/>
        </w:rPr>
        <w:t>¿Quién es el usuario?</w:t>
      </w:r>
    </w:p>
    <w:tbl>
      <w:tblPr>
        <w:tblStyle w:val="Tabladesugerencia"/>
        <w:tblW w:w="5000" w:type="pct"/>
        <w:tblLook w:val="04A0" w:firstRow="1" w:lastRow="0" w:firstColumn="1" w:lastColumn="0" w:noHBand="0" w:noVBand="1"/>
      </w:tblPr>
      <w:tblGrid>
        <w:gridCol w:w="577"/>
        <w:gridCol w:w="8783"/>
      </w:tblGrid>
      <w:tr w:rsidR="00A15417" w:rsidRPr="006C5F19" w14:paraId="40F32060"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6A3516DA" w14:textId="77777777" w:rsidR="00A15417" w:rsidRPr="006C5F19" w:rsidRDefault="00A15417" w:rsidP="00887977">
            <w:pPr>
              <w:rPr>
                <w:rFonts w:ascii="Roboto" w:hAnsi="Roboto"/>
              </w:rPr>
            </w:pPr>
            <w:r w:rsidRPr="006C5F19">
              <w:rPr>
                <w:rFonts w:ascii="Roboto" w:hAnsi="Roboto"/>
                <w:noProof/>
              </w:rPr>
              <mc:AlternateContent>
                <mc:Choice Requires="wpg">
                  <w:drawing>
                    <wp:inline distT="0" distB="0" distL="0" distR="0" wp14:anchorId="4A2DCA82" wp14:editId="59BEA994">
                      <wp:extent cx="141605" cy="141605"/>
                      <wp:effectExtent l="0" t="0" r="0" b="0"/>
                      <wp:docPr id="4"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ángulo 5"/>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3B861C"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EsMUoeACAAAMSgAAA4A&#10;AAAAAAAAAAAAAAAALgIAAGRycy9lMm9Eb2MueG1sUEsBAi0AFAAGAAgAAAAhAAXiDD3ZAAAAAwEA&#10;AA8AAAAAAAAAAAAAAAAA2goAAGRycy9kb3ducmV2LnhtbFBLBQYAAAAABAAEAPMAAADgCwAAAAA=&#10;">
                      <v:rect id="Rectángulo 5"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1BAA907" w14:textId="1014D2AB" w:rsidR="00A15417" w:rsidRPr="006C5F19" w:rsidRDefault="00A15417" w:rsidP="00887977">
            <w:pPr>
              <w:pStyle w:val="Textodesugerencia"/>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 xml:space="preserve">Persona(s) u organización(es) </w:t>
            </w:r>
            <w:r w:rsidR="006C5F19">
              <w:rPr>
                <w:rFonts w:ascii="Roboto" w:hAnsi="Roboto"/>
              </w:rPr>
              <w:t>que se ven afectadas</w:t>
            </w:r>
            <w:r w:rsidRPr="006C5F19">
              <w:rPr>
                <w:rFonts w:ascii="Roboto" w:hAnsi="Roboto"/>
              </w:rPr>
              <w:t xml:space="preserve"> por el problema/necesidad/oportunidad</w:t>
            </w:r>
            <w:r w:rsidR="00757CE3">
              <w:rPr>
                <w:rFonts w:ascii="Roboto" w:hAnsi="Roboto"/>
              </w:rPr>
              <w:t>. Ej. Operario que ejecuta proceso X</w:t>
            </w:r>
            <w:r w:rsidR="000A361C">
              <w:rPr>
                <w:rFonts w:ascii="Roboto" w:hAnsi="Roboto"/>
              </w:rPr>
              <w:t>. P</w:t>
            </w:r>
            <w:r w:rsidR="00757CE3">
              <w:rPr>
                <w:rFonts w:ascii="Roboto" w:hAnsi="Roboto"/>
              </w:rPr>
              <w:t>ersonas que buscan formas de financiación</w:t>
            </w:r>
            <w:r w:rsidR="000A361C">
              <w:rPr>
                <w:rFonts w:ascii="Roboto" w:hAnsi="Roboto"/>
              </w:rPr>
              <w:t xml:space="preserve"> para educación a bajo costo. Organizaciones del sector retail que buscan nuevos canales de distribución…</w:t>
            </w:r>
          </w:p>
        </w:tc>
      </w:tr>
    </w:tbl>
    <w:p w14:paraId="33BCB9EA" w14:textId="3533C79A" w:rsidR="00A15417" w:rsidRPr="006C5F19" w:rsidRDefault="00A15417">
      <w:pPr>
        <w:rPr>
          <w:rFonts w:ascii="Roboto" w:hAnsi="Roboto"/>
        </w:rPr>
      </w:pPr>
      <w:r w:rsidRPr="006C5F19">
        <w:rPr>
          <w:rFonts w:ascii="Roboto" w:hAnsi="Roboto"/>
        </w:rPr>
        <w:t xml:space="preserve"> </w:t>
      </w:r>
    </w:p>
    <w:p w14:paraId="166772DF" w14:textId="075EF1EB" w:rsidR="006F54B9" w:rsidRPr="006C5F19" w:rsidRDefault="00A15417">
      <w:pPr>
        <w:pStyle w:val="Ttulo2"/>
        <w:rPr>
          <w:rFonts w:ascii="Roboto" w:hAnsi="Roboto"/>
        </w:rPr>
      </w:pPr>
      <w:r w:rsidRPr="006C5F19">
        <w:rPr>
          <w:rFonts w:ascii="Roboto" w:hAnsi="Roboto"/>
        </w:rPr>
        <w:t>Descripción de la idea</w:t>
      </w:r>
    </w:p>
    <w:tbl>
      <w:tblPr>
        <w:tblStyle w:val="Tabladesugerencia"/>
        <w:tblW w:w="5000" w:type="pct"/>
        <w:tblLook w:val="04A0" w:firstRow="1" w:lastRow="0" w:firstColumn="1" w:lastColumn="0" w:noHBand="0" w:noVBand="1"/>
      </w:tblPr>
      <w:tblGrid>
        <w:gridCol w:w="577"/>
        <w:gridCol w:w="8783"/>
      </w:tblGrid>
      <w:tr w:rsidR="00A15417" w:rsidRPr="006C5F19" w14:paraId="7879D5E3"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25E5F873" w14:textId="77777777" w:rsidR="00A15417" w:rsidRPr="006C5F19" w:rsidRDefault="00A15417" w:rsidP="00887977">
            <w:pPr>
              <w:rPr>
                <w:rFonts w:ascii="Roboto" w:hAnsi="Roboto"/>
              </w:rPr>
            </w:pPr>
            <w:r w:rsidRPr="006C5F19">
              <w:rPr>
                <w:rFonts w:ascii="Roboto" w:hAnsi="Roboto"/>
                <w:noProof/>
              </w:rPr>
              <mc:AlternateContent>
                <mc:Choice Requires="wpg">
                  <w:drawing>
                    <wp:inline distT="0" distB="0" distL="0" distR="0" wp14:anchorId="750F4C31" wp14:editId="66EAE5C4">
                      <wp:extent cx="141605" cy="141605"/>
                      <wp:effectExtent l="0" t="0" r="0" b="0"/>
                      <wp:docPr id="7"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ángulo 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AEF98A"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">
                      <v:rect id="Rectángulo 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7909CE" w14:textId="2AF43598" w:rsidR="00A15417" w:rsidRPr="006C5F19" w:rsidRDefault="00A15417" w:rsidP="00887977">
            <w:pPr>
              <w:pStyle w:val="Textodesugerencia"/>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¿Qué es? ¿cómo soluciona el problema? ¿cuál es el diferenciador?</w:t>
            </w:r>
            <w:r w:rsidR="00781EDF" w:rsidRPr="006C5F19">
              <w:rPr>
                <w:rFonts w:ascii="Roboto" w:hAnsi="Roboto"/>
              </w:rPr>
              <w:t xml:space="preserve"> ¿cuál es el valor para el usuario?</w:t>
            </w:r>
            <w:r w:rsidR="006C5F19">
              <w:rPr>
                <w:rFonts w:ascii="Roboto" w:hAnsi="Roboto"/>
              </w:rPr>
              <w:t xml:space="preserve"> Ej. Nuevo servicio digital de compra en línea de productos</w:t>
            </w:r>
            <w:r w:rsidR="000A361C">
              <w:rPr>
                <w:rFonts w:ascii="Roboto" w:hAnsi="Roboto"/>
              </w:rPr>
              <w:t xml:space="preserve"> artesanales con descuento para regalos  con envío a domicilio</w:t>
            </w:r>
          </w:p>
        </w:tc>
      </w:tr>
    </w:tbl>
    <w:p w14:paraId="1CDEAED6" w14:textId="77777777" w:rsidR="00A15417" w:rsidRPr="006C5F19" w:rsidRDefault="00A15417">
      <w:pPr>
        <w:pStyle w:val="Sinespaciado"/>
        <w:rPr>
          <w:rFonts w:ascii="Roboto" w:hAnsi="Roboto"/>
        </w:rPr>
      </w:pPr>
      <w:r w:rsidRPr="006C5F19">
        <w:rPr>
          <w:rFonts w:ascii="Roboto" w:hAnsi="Roboto"/>
        </w:rPr>
        <w:t xml:space="preserve"> </w:t>
      </w:r>
    </w:p>
    <w:p w14:paraId="2FCFA870" w14:textId="7B2FC385" w:rsidR="006F54B9" w:rsidRPr="006C5F19" w:rsidRDefault="00A15417">
      <w:pPr>
        <w:pStyle w:val="Ttulo2"/>
        <w:rPr>
          <w:rFonts w:ascii="Roboto" w:hAnsi="Roboto"/>
        </w:rPr>
      </w:pPr>
      <w:r w:rsidRPr="006C5F19">
        <w:rPr>
          <w:rFonts w:ascii="Roboto" w:hAnsi="Roboto"/>
        </w:rPr>
        <w:t>¿Cómo funciona?</w:t>
      </w:r>
    </w:p>
    <w:tbl>
      <w:tblPr>
        <w:tblStyle w:val="Tabladesugerencia"/>
        <w:tblW w:w="5000" w:type="pct"/>
        <w:tblLook w:val="04A0" w:firstRow="1" w:lastRow="0" w:firstColumn="1" w:lastColumn="0" w:noHBand="0" w:noVBand="1"/>
      </w:tblPr>
      <w:tblGrid>
        <w:gridCol w:w="577"/>
        <w:gridCol w:w="8783"/>
      </w:tblGrid>
      <w:tr w:rsidR="00A15417" w:rsidRPr="006C5F19" w14:paraId="7A41647A"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1B810FCC" w14:textId="77777777" w:rsidR="00A15417" w:rsidRPr="006C5F19" w:rsidRDefault="00A15417" w:rsidP="00887977">
            <w:pPr>
              <w:rPr>
                <w:rFonts w:ascii="Roboto" w:hAnsi="Roboto"/>
              </w:rPr>
            </w:pPr>
            <w:r w:rsidRPr="006C5F19">
              <w:rPr>
                <w:rFonts w:ascii="Roboto" w:hAnsi="Roboto"/>
                <w:noProof/>
              </w:rPr>
              <mc:AlternateContent>
                <mc:Choice Requires="wpg">
                  <w:drawing>
                    <wp:inline distT="0" distB="0" distL="0" distR="0" wp14:anchorId="39B88FDC" wp14:editId="7873C85B">
                      <wp:extent cx="141605" cy="141605"/>
                      <wp:effectExtent l="0" t="0" r="0" b="0"/>
                      <wp:docPr id="10"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ángulo 1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40B72F"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5RTdl9CAAANSgAAA4AAAAA&#10;AAAAAAAAAAAALgIAAGRycy9lMm9Eb2MueG1sUEsBAi0AFAAGAAgAAAAhAAXiDD3ZAAAAAwEAAA8A&#10;AAAAAAAAAAAAAAAA1woAAGRycy9kb3ducmV2LnhtbFBLBQYAAAAABAAEAPMAAADdCwAAAAA=&#10;">
                      <v:rect id="Rectángulo 11"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47CAF1" w14:textId="4BA28801" w:rsidR="00A15417" w:rsidRPr="006C5F19" w:rsidRDefault="00A15417" w:rsidP="00887977">
            <w:pPr>
              <w:pStyle w:val="Textodesugerencia"/>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 xml:space="preserve">Paso a paso, </w:t>
            </w:r>
            <w:r w:rsidR="00781EDF" w:rsidRPr="006C5F19">
              <w:rPr>
                <w:rFonts w:ascii="Roboto" w:hAnsi="Roboto"/>
              </w:rPr>
              <w:t xml:space="preserve">alcance, </w:t>
            </w:r>
            <w:r w:rsidRPr="006C5F19">
              <w:rPr>
                <w:rFonts w:ascii="Roboto" w:hAnsi="Roboto"/>
              </w:rPr>
              <w:t>¿</w:t>
            </w:r>
            <w:r w:rsidRPr="006C5F19">
              <w:rPr>
                <w:rFonts w:ascii="Roboto" w:hAnsi="Roboto"/>
              </w:rPr>
              <w:t>cómo se ejecutará</w:t>
            </w:r>
            <w:r w:rsidRPr="006C5F19">
              <w:rPr>
                <w:rFonts w:ascii="Roboto" w:hAnsi="Roboto"/>
              </w:rPr>
              <w:t>? ¿</w:t>
            </w:r>
            <w:r w:rsidRPr="006C5F19">
              <w:rPr>
                <w:rFonts w:ascii="Roboto" w:hAnsi="Roboto"/>
              </w:rPr>
              <w:t>cómo lo vivirá el usuario</w:t>
            </w:r>
            <w:r w:rsidRPr="006C5F19">
              <w:rPr>
                <w:rFonts w:ascii="Roboto" w:hAnsi="Roboto"/>
              </w:rPr>
              <w:t>?</w:t>
            </w:r>
          </w:p>
        </w:tc>
      </w:tr>
    </w:tbl>
    <w:p w14:paraId="7BEC5392" w14:textId="12ECAB34" w:rsidR="00A15417" w:rsidRPr="006C5F19" w:rsidRDefault="00A15417" w:rsidP="00A15417">
      <w:pPr>
        <w:rPr>
          <w:rFonts w:ascii="Roboto" w:hAnsi="Roboto"/>
        </w:rPr>
      </w:pPr>
    </w:p>
    <w:p w14:paraId="6169A74D" w14:textId="3BEE72F3" w:rsidR="006F54B9" w:rsidRPr="006C5F19" w:rsidRDefault="00A15417">
      <w:pPr>
        <w:pStyle w:val="Ttulo2"/>
        <w:rPr>
          <w:rFonts w:ascii="Roboto" w:hAnsi="Roboto"/>
        </w:rPr>
      </w:pPr>
      <w:r w:rsidRPr="006C5F19">
        <w:rPr>
          <w:rFonts w:ascii="Roboto" w:hAnsi="Roboto"/>
        </w:rPr>
        <w:t>Aliados involucrados</w:t>
      </w:r>
    </w:p>
    <w:tbl>
      <w:tblPr>
        <w:tblStyle w:val="Tabladesugerencia"/>
        <w:tblW w:w="5000" w:type="pct"/>
        <w:tblLook w:val="04A0" w:firstRow="1" w:lastRow="0" w:firstColumn="1" w:lastColumn="0" w:noHBand="0" w:noVBand="1"/>
      </w:tblPr>
      <w:tblGrid>
        <w:gridCol w:w="577"/>
        <w:gridCol w:w="8783"/>
      </w:tblGrid>
      <w:tr w:rsidR="00A15417" w:rsidRPr="006C5F19" w14:paraId="20997279"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2D43ACB1" w14:textId="77777777" w:rsidR="00A15417" w:rsidRPr="006C5F19" w:rsidRDefault="00A15417" w:rsidP="00887977">
            <w:pPr>
              <w:rPr>
                <w:rFonts w:ascii="Roboto" w:hAnsi="Roboto"/>
              </w:rPr>
            </w:pPr>
            <w:r w:rsidRPr="006C5F19">
              <w:rPr>
                <w:rFonts w:ascii="Roboto" w:hAnsi="Roboto"/>
                <w:noProof/>
              </w:rPr>
              <mc:AlternateContent>
                <mc:Choice Requires="wpg">
                  <w:drawing>
                    <wp:inline distT="0" distB="0" distL="0" distR="0" wp14:anchorId="39C9577C" wp14:editId="7C2E0D7B">
                      <wp:extent cx="141605" cy="141605"/>
                      <wp:effectExtent l="0" t="0" r="0" b="0"/>
                      <wp:docPr id="13"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ángulo 1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2A82C1"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">
                      <v:rect id="Rectángulo 1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44C07E" w14:textId="04920368" w:rsidR="00A15417" w:rsidRPr="006C5F19" w:rsidRDefault="00A15417" w:rsidP="006C5F19">
            <w:pPr>
              <w:pStyle w:val="Textodesugerencia"/>
              <w:tabs>
                <w:tab w:val="left" w:pos="6090"/>
              </w:tabs>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 xml:space="preserve">Personas u organizaciones internas </w:t>
            </w:r>
            <w:r w:rsidR="00E23E2E" w:rsidRPr="006C5F19">
              <w:rPr>
                <w:rFonts w:ascii="Roboto" w:hAnsi="Roboto"/>
              </w:rPr>
              <w:t>o</w:t>
            </w:r>
            <w:r w:rsidRPr="006C5F19">
              <w:rPr>
                <w:rFonts w:ascii="Roboto" w:hAnsi="Roboto"/>
              </w:rPr>
              <w:t xml:space="preserve"> externas que harán parte de la ejecució</w:t>
            </w:r>
            <w:r w:rsidR="006C5F19">
              <w:rPr>
                <w:rFonts w:ascii="Roboto" w:hAnsi="Roboto"/>
              </w:rPr>
              <w:t>n de la propuesta</w:t>
            </w:r>
            <w:r w:rsidR="000A361C">
              <w:rPr>
                <w:rFonts w:ascii="Roboto" w:hAnsi="Roboto"/>
              </w:rPr>
              <w:t>. Ej. Empresa XX enfocada en marketing digital. Consultor XX experto en temas logísticos. Empresa AB enfocada en desarrollo de software</w:t>
            </w:r>
          </w:p>
        </w:tc>
      </w:tr>
    </w:tbl>
    <w:p w14:paraId="690AED71" w14:textId="3F98A2B1" w:rsidR="006F54B9" w:rsidRDefault="00A15417">
      <w:pPr>
        <w:rPr>
          <w:rFonts w:ascii="Roboto" w:hAnsi="Roboto"/>
        </w:rPr>
      </w:pPr>
      <w:r w:rsidRPr="006C5F19">
        <w:rPr>
          <w:rFonts w:ascii="Roboto" w:hAnsi="Roboto"/>
        </w:rPr>
        <w:t xml:space="preserve"> </w:t>
      </w:r>
    </w:p>
    <w:p w14:paraId="5DA6333F" w14:textId="4C08D4A6" w:rsidR="000A361C" w:rsidRPr="000A361C" w:rsidRDefault="000A361C" w:rsidP="000A361C">
      <w:pPr>
        <w:rPr>
          <w:rFonts w:ascii="Roboto" w:hAnsi="Roboto"/>
        </w:rPr>
      </w:pPr>
    </w:p>
    <w:p w14:paraId="09D2B934" w14:textId="7417ABA5" w:rsidR="000A361C" w:rsidRPr="000A361C" w:rsidRDefault="000A361C" w:rsidP="000A361C">
      <w:pPr>
        <w:tabs>
          <w:tab w:val="left" w:pos="1290"/>
        </w:tabs>
        <w:rPr>
          <w:rFonts w:ascii="Roboto" w:hAnsi="Roboto"/>
        </w:rPr>
      </w:pPr>
      <w:r>
        <w:rPr>
          <w:rFonts w:ascii="Roboto" w:hAnsi="Roboto"/>
        </w:rPr>
        <w:tab/>
      </w:r>
    </w:p>
    <w:p w14:paraId="6417BFA7" w14:textId="2C7F35D9" w:rsidR="00E23E2E" w:rsidRPr="006C5F19" w:rsidRDefault="00A15417" w:rsidP="00E23E2E">
      <w:pPr>
        <w:pStyle w:val="Ttulo2"/>
        <w:rPr>
          <w:rFonts w:ascii="Roboto" w:hAnsi="Roboto"/>
        </w:rPr>
      </w:pPr>
      <w:r w:rsidRPr="006C5F19">
        <w:rPr>
          <w:rFonts w:ascii="Roboto" w:hAnsi="Roboto"/>
        </w:rPr>
        <w:lastRenderedPageBreak/>
        <w:t>Inversiones</w:t>
      </w:r>
    </w:p>
    <w:tbl>
      <w:tblPr>
        <w:tblStyle w:val="Tabladesugerencia"/>
        <w:tblW w:w="5000" w:type="pct"/>
        <w:tblLook w:val="04A0" w:firstRow="1" w:lastRow="0" w:firstColumn="1" w:lastColumn="0" w:noHBand="0" w:noVBand="1"/>
      </w:tblPr>
      <w:tblGrid>
        <w:gridCol w:w="577"/>
        <w:gridCol w:w="8783"/>
      </w:tblGrid>
      <w:tr w:rsidR="00E23E2E" w:rsidRPr="006C5F19" w14:paraId="00BC7B25"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7E205B68" w14:textId="77777777" w:rsidR="00E23E2E" w:rsidRPr="006C5F19" w:rsidRDefault="00E23E2E" w:rsidP="00887977">
            <w:pPr>
              <w:rPr>
                <w:rFonts w:ascii="Roboto" w:hAnsi="Roboto"/>
              </w:rPr>
            </w:pPr>
            <w:r w:rsidRPr="006C5F19">
              <w:rPr>
                <w:rFonts w:ascii="Roboto" w:hAnsi="Roboto"/>
                <w:noProof/>
              </w:rPr>
              <mc:AlternateContent>
                <mc:Choice Requires="wpg">
                  <w:drawing>
                    <wp:inline distT="0" distB="0" distL="0" distR="0" wp14:anchorId="59CCEDB1" wp14:editId="25C7826F">
                      <wp:extent cx="141605" cy="141605"/>
                      <wp:effectExtent l="0" t="0" r="0" b="0"/>
                      <wp:docPr id="23"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ángulo 2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B87B554"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">
                      <v:rect id="Rectángulo 2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A5F9AA5" w14:textId="3044E7B2" w:rsidR="00E23E2E" w:rsidRPr="006C5F19" w:rsidRDefault="00E23E2E" w:rsidP="00887977">
            <w:pPr>
              <w:pStyle w:val="Textodesugerencia"/>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Recursos, canales, insumos, herramientas requeridas para la ejecución</w:t>
            </w:r>
            <w:r w:rsidR="006C5F19">
              <w:rPr>
                <w:rFonts w:ascii="Roboto" w:hAnsi="Roboto"/>
              </w:rPr>
              <w:t xml:space="preserve"> de la propuesta</w:t>
            </w:r>
            <w:r w:rsidRPr="006C5F19">
              <w:rPr>
                <w:rFonts w:ascii="Roboto" w:hAnsi="Roboto"/>
              </w:rPr>
              <w:t>. Ej. Adquisición de un software, compra de licencia, compra de insumos específicos, capacitación en X tema…</w:t>
            </w:r>
          </w:p>
        </w:tc>
      </w:tr>
    </w:tbl>
    <w:p w14:paraId="591D59AB" w14:textId="05C14F9C" w:rsidR="006F54B9" w:rsidRPr="006C5F19" w:rsidRDefault="006F54B9">
      <w:pPr>
        <w:rPr>
          <w:rFonts w:ascii="Roboto" w:hAnsi="Roboto"/>
        </w:rPr>
      </w:pPr>
    </w:p>
    <w:p w14:paraId="35660FEF" w14:textId="173C08EF" w:rsidR="00E23E2E" w:rsidRPr="006C5F19" w:rsidRDefault="00E23E2E" w:rsidP="00E23E2E">
      <w:pPr>
        <w:pStyle w:val="Ttulo2"/>
        <w:rPr>
          <w:rFonts w:ascii="Roboto" w:hAnsi="Roboto"/>
        </w:rPr>
      </w:pPr>
      <w:r w:rsidRPr="006C5F19">
        <w:rPr>
          <w:rFonts w:ascii="Roboto" w:hAnsi="Roboto"/>
        </w:rPr>
        <w:t>Beneficios</w:t>
      </w:r>
    </w:p>
    <w:tbl>
      <w:tblPr>
        <w:tblStyle w:val="Tabladesugerencia"/>
        <w:tblW w:w="5000" w:type="pct"/>
        <w:tblLook w:val="04A0" w:firstRow="1" w:lastRow="0" w:firstColumn="1" w:lastColumn="0" w:noHBand="0" w:noVBand="1"/>
      </w:tblPr>
      <w:tblGrid>
        <w:gridCol w:w="577"/>
        <w:gridCol w:w="8783"/>
      </w:tblGrid>
      <w:tr w:rsidR="00E23E2E" w:rsidRPr="006C5F19" w14:paraId="4E605018"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277E0E14" w14:textId="77777777" w:rsidR="00E23E2E" w:rsidRPr="006C5F19" w:rsidRDefault="00E23E2E" w:rsidP="00887977">
            <w:pPr>
              <w:rPr>
                <w:rFonts w:ascii="Roboto" w:hAnsi="Roboto"/>
              </w:rPr>
            </w:pPr>
            <w:r w:rsidRPr="006C5F19">
              <w:rPr>
                <w:rFonts w:ascii="Roboto" w:hAnsi="Roboto"/>
                <w:noProof/>
              </w:rPr>
              <mc:AlternateContent>
                <mc:Choice Requires="wpg">
                  <w:drawing>
                    <wp:inline distT="0" distB="0" distL="0" distR="0" wp14:anchorId="5FED75BE" wp14:editId="33CAEFBD">
                      <wp:extent cx="141605" cy="141605"/>
                      <wp:effectExtent l="0" t="0" r="0" b="0"/>
                      <wp:docPr id="26"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ángulo 2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EAEFC8"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">
                      <v:rect id="Rectángulo 2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EEEF55" w14:textId="31C9B226" w:rsidR="00E23E2E" w:rsidRPr="006C5F19" w:rsidRDefault="00E23E2E" w:rsidP="00887977">
            <w:pPr>
              <w:pStyle w:val="Textodesugerencia"/>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 xml:space="preserve">¿Qué indicadores se verán beneficiados con tu propuesta? Ej. Disminución de </w:t>
            </w:r>
            <w:r w:rsidR="006C5F19">
              <w:rPr>
                <w:rFonts w:ascii="Roboto" w:hAnsi="Roboto"/>
              </w:rPr>
              <w:t xml:space="preserve">tiempos </w:t>
            </w:r>
            <w:r w:rsidRPr="006C5F19">
              <w:rPr>
                <w:rFonts w:ascii="Roboto" w:hAnsi="Roboto"/>
              </w:rPr>
              <w:t>en el proceso X, incremento de ingresos en canales digitales, disminución de rotación por estrés laboral…</w:t>
            </w:r>
          </w:p>
        </w:tc>
      </w:tr>
    </w:tbl>
    <w:p w14:paraId="2648EA5C" w14:textId="74F3508C" w:rsidR="006F54B9" w:rsidRPr="006C5F19" w:rsidRDefault="006F54B9">
      <w:pPr>
        <w:rPr>
          <w:rFonts w:ascii="Roboto" w:hAnsi="Roboto"/>
        </w:rPr>
      </w:pPr>
    </w:p>
    <w:p w14:paraId="488DB2B9" w14:textId="644022A9" w:rsidR="00E23E2E" w:rsidRPr="006C5F19" w:rsidRDefault="006C5F19" w:rsidP="00E23E2E">
      <w:pPr>
        <w:pStyle w:val="Ttulo2"/>
        <w:rPr>
          <w:rFonts w:ascii="Roboto" w:hAnsi="Roboto"/>
        </w:rPr>
      </w:pPr>
      <w:r>
        <w:rPr>
          <w:rFonts w:ascii="Roboto" w:hAnsi="Roboto"/>
        </w:rPr>
        <w:t>Obstáculos y mejoras encontradas en las validaciones</w:t>
      </w:r>
    </w:p>
    <w:tbl>
      <w:tblPr>
        <w:tblStyle w:val="Tabladesugerencia"/>
        <w:tblW w:w="5000" w:type="pct"/>
        <w:tblLook w:val="04A0" w:firstRow="1" w:lastRow="0" w:firstColumn="1" w:lastColumn="0" w:noHBand="0" w:noVBand="1"/>
      </w:tblPr>
      <w:tblGrid>
        <w:gridCol w:w="577"/>
        <w:gridCol w:w="8783"/>
      </w:tblGrid>
      <w:tr w:rsidR="00E23E2E" w:rsidRPr="006C5F19" w14:paraId="11E4DBE7"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7F0E4D14" w14:textId="77777777" w:rsidR="00E23E2E" w:rsidRPr="006C5F19" w:rsidRDefault="00E23E2E" w:rsidP="00887977">
            <w:pPr>
              <w:rPr>
                <w:rFonts w:ascii="Roboto" w:hAnsi="Roboto"/>
              </w:rPr>
            </w:pPr>
            <w:r w:rsidRPr="006C5F19">
              <w:rPr>
                <w:rFonts w:ascii="Roboto" w:hAnsi="Roboto"/>
                <w:noProof/>
              </w:rPr>
              <mc:AlternateContent>
                <mc:Choice Requires="wpg">
                  <w:drawing>
                    <wp:inline distT="0" distB="0" distL="0" distR="0" wp14:anchorId="13D4D83B" wp14:editId="67780275">
                      <wp:extent cx="141605" cy="141605"/>
                      <wp:effectExtent l="0" t="0" r="0" b="0"/>
                      <wp:docPr id="29"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 name="Rectángulo 3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2F56F9"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">
                      <v:rect id="Rectángulo 3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WsxAAAANsAAAAPAAAAZHJzL2Rvd25yZXYueG1sRI9Ba8JA&#10;FITvgv9heUJvZmOF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F4iF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AFEB5B" w14:textId="6296EB6E" w:rsidR="00E23E2E" w:rsidRPr="006C5F19" w:rsidRDefault="00E23E2E" w:rsidP="00887977">
            <w:pPr>
              <w:pStyle w:val="Textodesugerencia"/>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 xml:space="preserve">¿Qué podría afectar la ejecución o uso de tu propuesta? ¿cómo lo solucionarás? Ej. Aprobación desde gerencia, desarrollo tecnológico, propiedad intelectual, canales de distribución… </w:t>
            </w:r>
          </w:p>
        </w:tc>
      </w:tr>
    </w:tbl>
    <w:p w14:paraId="44F7530D" w14:textId="0A17A7D1" w:rsidR="006F54B9" w:rsidRPr="006C5F19" w:rsidRDefault="006F54B9">
      <w:pPr>
        <w:rPr>
          <w:rFonts w:ascii="Roboto" w:hAnsi="Roboto"/>
        </w:rPr>
      </w:pPr>
    </w:p>
    <w:p w14:paraId="27A59DA9" w14:textId="24D3FD27" w:rsidR="00E23E2E" w:rsidRPr="006C5F19" w:rsidRDefault="00E23E2E" w:rsidP="00E23E2E">
      <w:pPr>
        <w:pStyle w:val="Ttulo2"/>
        <w:rPr>
          <w:rFonts w:ascii="Roboto" w:hAnsi="Roboto"/>
        </w:rPr>
      </w:pPr>
      <w:r w:rsidRPr="006C5F19">
        <w:rPr>
          <w:rFonts w:ascii="Roboto" w:hAnsi="Roboto"/>
        </w:rPr>
        <w:t>¿Cómo se visualizaría tu propuesta?</w:t>
      </w:r>
    </w:p>
    <w:tbl>
      <w:tblPr>
        <w:tblStyle w:val="Tabladesugerencia"/>
        <w:tblW w:w="5000" w:type="pct"/>
        <w:tblLook w:val="04A0" w:firstRow="1" w:lastRow="0" w:firstColumn="1" w:lastColumn="0" w:noHBand="0" w:noVBand="1"/>
      </w:tblPr>
      <w:tblGrid>
        <w:gridCol w:w="577"/>
        <w:gridCol w:w="8783"/>
      </w:tblGrid>
      <w:tr w:rsidR="00E23E2E" w:rsidRPr="006C5F19" w14:paraId="60249349"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179E2228" w14:textId="77777777" w:rsidR="00E23E2E" w:rsidRPr="006C5F19" w:rsidRDefault="00E23E2E" w:rsidP="00887977">
            <w:pPr>
              <w:rPr>
                <w:rFonts w:ascii="Roboto" w:hAnsi="Roboto"/>
              </w:rPr>
            </w:pPr>
            <w:r w:rsidRPr="006C5F19">
              <w:rPr>
                <w:rFonts w:ascii="Roboto" w:hAnsi="Roboto"/>
                <w:noProof/>
              </w:rPr>
              <mc:AlternateContent>
                <mc:Choice Requires="wpg">
                  <w:drawing>
                    <wp:inline distT="0" distB="0" distL="0" distR="0" wp14:anchorId="7633346D" wp14:editId="256F42CB">
                      <wp:extent cx="141605" cy="141605"/>
                      <wp:effectExtent l="0" t="0" r="0" b="0"/>
                      <wp:docPr id="32"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ángulo 3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01BDC5"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">
                      <v:rect id="Rectángulo 3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911021" w14:textId="6CA6FBD0" w:rsidR="00E23E2E" w:rsidRPr="006C5F19" w:rsidRDefault="00E23E2E" w:rsidP="00887977">
            <w:pPr>
              <w:pStyle w:val="Textodesugerencia"/>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Imagen, esquema, diseño, entre otros, de cómo sería tu propuesta</w:t>
            </w:r>
            <w:r w:rsidRPr="006C5F19">
              <w:rPr>
                <w:rFonts w:ascii="Roboto" w:hAnsi="Roboto"/>
              </w:rPr>
              <w:t xml:space="preserve"> </w:t>
            </w:r>
          </w:p>
        </w:tc>
      </w:tr>
    </w:tbl>
    <w:p w14:paraId="2F4DE739" w14:textId="66175486" w:rsidR="006F54B9" w:rsidRPr="006C5F19" w:rsidRDefault="006F54B9">
      <w:pPr>
        <w:rPr>
          <w:rFonts w:ascii="Roboto" w:hAnsi="Roboto"/>
        </w:rPr>
      </w:pPr>
    </w:p>
    <w:p w14:paraId="68C87294" w14:textId="0E011CAA" w:rsidR="00781EDF" w:rsidRPr="006C5F19" w:rsidRDefault="00781EDF" w:rsidP="00781EDF">
      <w:pPr>
        <w:pStyle w:val="Ttulo2"/>
        <w:rPr>
          <w:rFonts w:ascii="Roboto" w:hAnsi="Roboto"/>
        </w:rPr>
      </w:pPr>
      <w:r w:rsidRPr="006C5F19">
        <w:rPr>
          <w:rFonts w:ascii="Roboto" w:hAnsi="Roboto"/>
        </w:rPr>
        <w:t>Ejemplo de funcionamiento o uso</w:t>
      </w:r>
    </w:p>
    <w:tbl>
      <w:tblPr>
        <w:tblStyle w:val="Tabladesugerencia"/>
        <w:tblW w:w="5000" w:type="pct"/>
        <w:tblLook w:val="04A0" w:firstRow="1" w:lastRow="0" w:firstColumn="1" w:lastColumn="0" w:noHBand="0" w:noVBand="1"/>
      </w:tblPr>
      <w:tblGrid>
        <w:gridCol w:w="577"/>
        <w:gridCol w:w="8783"/>
      </w:tblGrid>
      <w:tr w:rsidR="00781EDF" w:rsidRPr="006C5F19" w14:paraId="7E4F9624" w14:textId="77777777" w:rsidTr="00887977">
        <w:tc>
          <w:tcPr>
            <w:cnfStyle w:val="001000000000" w:firstRow="0" w:lastRow="0" w:firstColumn="1" w:lastColumn="0" w:oddVBand="0" w:evenVBand="0" w:oddHBand="0" w:evenHBand="0" w:firstRowFirstColumn="0" w:firstRowLastColumn="0" w:lastRowFirstColumn="0" w:lastRowLastColumn="0"/>
            <w:tcW w:w="308" w:type="pct"/>
          </w:tcPr>
          <w:p w14:paraId="6CE08682" w14:textId="77777777" w:rsidR="00781EDF" w:rsidRPr="006C5F19" w:rsidRDefault="00781EDF" w:rsidP="00887977">
            <w:pPr>
              <w:rPr>
                <w:rFonts w:ascii="Roboto" w:hAnsi="Roboto"/>
              </w:rPr>
            </w:pPr>
            <w:r w:rsidRPr="006C5F19">
              <w:rPr>
                <w:rFonts w:ascii="Roboto" w:hAnsi="Roboto"/>
                <w:noProof/>
              </w:rPr>
              <mc:AlternateContent>
                <mc:Choice Requires="wpg">
                  <w:drawing>
                    <wp:inline distT="0" distB="0" distL="0" distR="0" wp14:anchorId="4E3FD425" wp14:editId="01BA6D08">
                      <wp:extent cx="141605" cy="141605"/>
                      <wp:effectExtent l="0" t="0" r="0" b="0"/>
                      <wp:docPr id="38" name="Grupo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ángulo 3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orma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034C47" id="Grupo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">
                      <v:rect id="Rectángulo 3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orma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514E5" w14:textId="6FDCF186" w:rsidR="00781EDF" w:rsidRPr="006C5F19" w:rsidRDefault="00781EDF" w:rsidP="00887977">
            <w:pPr>
              <w:pStyle w:val="Textodesugerencia"/>
              <w:cnfStyle w:val="000000000000" w:firstRow="0" w:lastRow="0" w:firstColumn="0" w:lastColumn="0" w:oddVBand="0" w:evenVBand="0" w:oddHBand="0" w:evenHBand="0" w:firstRowFirstColumn="0" w:firstRowLastColumn="0" w:lastRowFirstColumn="0" w:lastRowLastColumn="0"/>
              <w:rPr>
                <w:rFonts w:ascii="Roboto" w:hAnsi="Roboto"/>
              </w:rPr>
            </w:pPr>
            <w:r w:rsidRPr="006C5F19">
              <w:rPr>
                <w:rFonts w:ascii="Roboto" w:hAnsi="Roboto"/>
              </w:rPr>
              <w:t>Descripción o imagen de un ejemplo de cómo funcionaría o se usaría tu propuesta</w:t>
            </w:r>
          </w:p>
        </w:tc>
      </w:tr>
    </w:tbl>
    <w:p w14:paraId="28128015" w14:textId="77777777" w:rsidR="00781EDF" w:rsidRPr="006C5F19" w:rsidRDefault="00781EDF">
      <w:pPr>
        <w:rPr>
          <w:rFonts w:ascii="Roboto" w:hAnsi="Roboto"/>
        </w:rPr>
      </w:pPr>
    </w:p>
    <w:sectPr w:rsidR="00781EDF" w:rsidRPr="006C5F19">
      <w:headerReference w:type="default" r:id="rId11"/>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DE4D9" w14:textId="77777777" w:rsidR="00A97EC7" w:rsidRDefault="00A97EC7">
      <w:pPr>
        <w:spacing w:after="0" w:line="240" w:lineRule="auto"/>
      </w:pPr>
      <w:r>
        <w:separator/>
      </w:r>
    </w:p>
  </w:endnote>
  <w:endnote w:type="continuationSeparator" w:id="0">
    <w:p w14:paraId="1EB1353A" w14:textId="77777777" w:rsidR="00A97EC7" w:rsidRDefault="00A9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EAC4" w14:textId="27498F1A" w:rsidR="000A361C" w:rsidRPr="000A361C" w:rsidRDefault="000A361C" w:rsidP="000A361C">
    <w:pPr>
      <w:pStyle w:val="Encabezado"/>
      <w:tabs>
        <w:tab w:val="center" w:pos="4080"/>
        <w:tab w:val="right" w:pos="8161"/>
      </w:tabs>
      <w:rPr>
        <w:rFonts w:ascii="Roboto" w:hAnsi="Roboto"/>
      </w:rPr>
    </w:pPr>
    <w:r w:rsidRPr="000A361C">
      <w:rPr>
        <w:rFonts w:ascii="Roboto" w:hAnsi="Roboto"/>
        <w:noProof/>
      </w:rPr>
      <w:drawing>
        <wp:anchor distT="0" distB="0" distL="114300" distR="114300" simplePos="0" relativeHeight="251663360" behindDoc="0" locked="0" layoutInCell="1" allowOverlap="1" wp14:anchorId="69871DF8" wp14:editId="7F9598D8">
          <wp:simplePos x="0" y="0"/>
          <wp:positionH relativeFrom="margin">
            <wp:posOffset>5296535</wp:posOffset>
          </wp:positionH>
          <wp:positionV relativeFrom="margin">
            <wp:posOffset>-676275</wp:posOffset>
          </wp:positionV>
          <wp:extent cx="1189990" cy="463444"/>
          <wp:effectExtent l="0" t="0" r="0" b="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9990" cy="463444"/>
                  </a:xfrm>
                  <a:prstGeom prst="rect">
                    <a:avLst/>
                  </a:prstGeom>
                  <a:noFill/>
                  <a:ln>
                    <a:noFill/>
                  </a:ln>
                </pic:spPr>
              </pic:pic>
            </a:graphicData>
          </a:graphic>
        </wp:anchor>
      </w:drawing>
    </w:r>
    <w:r w:rsidRPr="000A361C">
      <w:rPr>
        <w:rFonts w:ascii="Roboto" w:hAnsi="Roboto"/>
        <w:noProof/>
      </w:rPr>
      <mc:AlternateContent>
        <mc:Choice Requires="wps">
          <w:drawing>
            <wp:anchor distT="0" distB="0" distL="114300" distR="114300" simplePos="0" relativeHeight="251662336" behindDoc="0" locked="0" layoutInCell="1" allowOverlap="1" wp14:anchorId="291589EF" wp14:editId="3A596C38">
              <wp:simplePos x="0" y="0"/>
              <wp:positionH relativeFrom="leftMargin">
                <wp:align>right</wp:align>
              </wp:positionH>
              <wp:positionV relativeFrom="bottomMargin">
                <wp:posOffset>0</wp:posOffset>
              </wp:positionV>
              <wp:extent cx="339090" cy="182880"/>
              <wp:effectExtent l="0" t="0" r="3810" b="11430"/>
              <wp:wrapNone/>
              <wp:docPr id="42" name="Cuadro de texto 4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7B53B" w14:textId="77777777" w:rsidR="000A361C" w:rsidRDefault="000A361C" w:rsidP="000A361C">
                          <w:pPr>
                            <w:pStyle w:val="Piedepgina"/>
                          </w:pPr>
                          <w:r>
                            <w:fldChar w:fldCharType="begin"/>
                          </w:r>
                          <w:r>
                            <w:instrText>PAGE   \* MERGEFORMAT</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91589EF" id="_x0000_t202" coordsize="21600,21600" o:spt="202" path="m,l,21600r21600,l21600,xe">
              <v:stroke joinstyle="miter"/>
              <v:path gradientshapeok="t" o:connecttype="rect"/>
            </v:shapetype>
            <v:shape id="Cuadro de texto 42" o:spid="_x0000_s1027" type="#_x0000_t202" style="position:absolute;margin-left:-24.5pt;margin-top:0;width:26.7pt;height:14.4p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" filled="f" stroked="f" strokeweight=".5pt">
              <v:textbox style="mso-fit-shape-to-text:t" inset="0,0,0,0">
                <w:txbxContent>
                  <w:p w14:paraId="1327B53B" w14:textId="77777777" w:rsidR="000A361C" w:rsidRDefault="000A361C" w:rsidP="000A361C">
                    <w:pPr>
                      <w:pStyle w:val="Piedepgina"/>
                    </w:pPr>
                    <w:r>
                      <w:fldChar w:fldCharType="begin"/>
                    </w:r>
                    <w:r>
                      <w:instrText>PAGE   \* MERGEFORMAT</w:instrText>
                    </w:r>
                    <w:r>
                      <w:fldChar w:fldCharType="separate"/>
                    </w:r>
                    <w:r>
                      <w:t>2</w:t>
                    </w:r>
                    <w:r>
                      <w:fldChar w:fldCharType="end"/>
                    </w:r>
                  </w:p>
                </w:txbxContent>
              </v:textbox>
              <w10:wrap anchorx="margin" anchory="margin"/>
            </v:shape>
          </w:pict>
        </mc:Fallback>
      </mc:AlternateContent>
    </w:r>
  </w:p>
  <w:p w14:paraId="593AFC6E" w14:textId="6B3A88A2" w:rsidR="000A361C" w:rsidRDefault="000A361C">
    <w:pPr>
      <w:pStyle w:val="Piedepgina"/>
    </w:pPr>
    <w:r w:rsidRPr="000A361C">
      <w:rPr>
        <w:rFonts w:ascii="Roboto" w:hAnsi="Roboto"/>
      </w:rPr>
      <w:drawing>
        <wp:anchor distT="0" distB="0" distL="114300" distR="114300" simplePos="0" relativeHeight="251665408" behindDoc="0" locked="0" layoutInCell="1" allowOverlap="1" wp14:anchorId="510DAEC5" wp14:editId="21018993">
          <wp:simplePos x="0" y="0"/>
          <wp:positionH relativeFrom="margin">
            <wp:posOffset>5267325</wp:posOffset>
          </wp:positionH>
          <wp:positionV relativeFrom="margin">
            <wp:posOffset>8343900</wp:posOffset>
          </wp:positionV>
          <wp:extent cx="1189990" cy="463444"/>
          <wp:effectExtent l="0" t="0" r="0"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9990" cy="463444"/>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FA95F" w14:textId="77777777" w:rsidR="00A97EC7" w:rsidRDefault="00A97EC7">
      <w:pPr>
        <w:spacing w:after="0" w:line="240" w:lineRule="auto"/>
      </w:pPr>
      <w:r>
        <w:separator/>
      </w:r>
    </w:p>
  </w:footnote>
  <w:footnote w:type="continuationSeparator" w:id="0">
    <w:p w14:paraId="06047C02" w14:textId="77777777" w:rsidR="00A97EC7" w:rsidRDefault="00A97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1623C" w14:textId="06581EB7" w:rsidR="006F54B9" w:rsidRPr="000A361C" w:rsidRDefault="000A361C" w:rsidP="000A361C">
    <w:pPr>
      <w:pStyle w:val="Encabezado"/>
      <w:tabs>
        <w:tab w:val="center" w:pos="4080"/>
        <w:tab w:val="right" w:pos="8161"/>
      </w:tabs>
      <w:rPr>
        <w:rFonts w:ascii="Roboto" w:hAnsi="Roboto"/>
      </w:rPr>
    </w:pPr>
    <w:r w:rsidRPr="000A361C">
      <w:rPr>
        <w:rFonts w:ascii="Roboto" w:hAnsi="Roboto"/>
      </w:rPr>
      <w:t xml:space="preserve">Plantilla creada por </w:t>
    </w:r>
    <w:r>
      <w:rPr>
        <w:rFonts w:ascii="Roboto" w:hAnsi="Roboto"/>
      </w:rPr>
      <w:t>i</w:t>
    </w:r>
    <w:r w:rsidRPr="000A361C">
      <w:rPr>
        <w:rFonts w:ascii="Roboto" w:hAnsi="Roboto"/>
      </w:rPr>
      <w:t>nteracpedia</w:t>
    </w:r>
    <w:r>
      <w:rPr>
        <w:rFonts w:ascii="Roboto" w:hAnsi="Roboto"/>
      </w:rPr>
      <w:t>.com</w:t>
    </w:r>
    <w:r w:rsidRPr="000A361C">
      <w:rPr>
        <w:rFonts w:ascii="Roboto" w:hAnsi="Roboto"/>
      </w:rPr>
      <w:tab/>
    </w:r>
    <w:r w:rsidRPr="000A361C">
      <w:rPr>
        <w:rFonts w:ascii="Roboto" w:hAnsi="Roboto"/>
        <w:noProof/>
      </w:rPr>
      <w:drawing>
        <wp:anchor distT="0" distB="0" distL="114300" distR="114300" simplePos="0" relativeHeight="251660288" behindDoc="0" locked="0" layoutInCell="1" allowOverlap="1" wp14:anchorId="42304447" wp14:editId="7903042E">
          <wp:simplePos x="0" y="0"/>
          <wp:positionH relativeFrom="margin">
            <wp:posOffset>5296535</wp:posOffset>
          </wp:positionH>
          <wp:positionV relativeFrom="margin">
            <wp:posOffset>-676275</wp:posOffset>
          </wp:positionV>
          <wp:extent cx="1189990" cy="463444"/>
          <wp:effectExtent l="0" t="0" r="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9990" cy="463444"/>
                  </a:xfrm>
                  <a:prstGeom prst="rect">
                    <a:avLst/>
                  </a:prstGeom>
                  <a:noFill/>
                  <a:ln>
                    <a:noFill/>
                  </a:ln>
                </pic:spPr>
              </pic:pic>
            </a:graphicData>
          </a:graphic>
        </wp:anchor>
      </w:drawing>
    </w:r>
    <w:r w:rsidR="00104C08" w:rsidRPr="000A361C">
      <w:rPr>
        <w:rFonts w:ascii="Roboto" w:hAnsi="Roboto"/>
        <w:noProof/>
      </w:rPr>
      <mc:AlternateContent>
        <mc:Choice Requires="wps">
          <w:drawing>
            <wp:anchor distT="0" distB="0" distL="114300" distR="114300" simplePos="0" relativeHeight="251659264" behindDoc="0" locked="0" layoutInCell="1" allowOverlap="1" wp14:anchorId="2892A87C" wp14:editId="1D5653E6">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D5089" w14:textId="77777777" w:rsidR="006F54B9" w:rsidRDefault="00104C08">
                          <w:pPr>
                            <w:pStyle w:val="Piedepgina"/>
                          </w:pPr>
                          <w:r>
                            <w:fldChar w:fldCharType="begin"/>
                          </w:r>
                          <w:r>
                            <w:instrText>PAGE   \* MERGEFORMAT</w:instrText>
                          </w:r>
                          <w:r>
                            <w:fldChar w:fldCharType="separate"/>
                          </w:r>
                          <w:r w:rsidR="00154F9F">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92A87C"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14:paraId="13DD5089" w14:textId="77777777" w:rsidR="006F54B9" w:rsidRDefault="00104C08">
                    <w:pPr>
                      <w:pStyle w:val="Piedepgina"/>
                    </w:pPr>
                    <w:r>
                      <w:fldChar w:fldCharType="begin"/>
                    </w:r>
                    <w:r>
                      <w:instrText>PAGE   \* MERGEFORMAT</w:instrText>
                    </w:r>
                    <w:r>
                      <w:fldChar w:fldCharType="separate"/>
                    </w:r>
                    <w:r w:rsidR="00154F9F">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17"/>
    <w:rsid w:val="000A361C"/>
    <w:rsid w:val="00104C08"/>
    <w:rsid w:val="00154F9F"/>
    <w:rsid w:val="006C5F19"/>
    <w:rsid w:val="006F54B9"/>
    <w:rsid w:val="00757CE3"/>
    <w:rsid w:val="00764EE5"/>
    <w:rsid w:val="00781EDF"/>
    <w:rsid w:val="00A15417"/>
    <w:rsid w:val="00A97EC7"/>
    <w:rsid w:val="00E23E2E"/>
    <w:rsid w:val="00EC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4ABD9"/>
  <w15:chartTrackingRefBased/>
  <w15:docId w15:val="{367D77A1-6944-4B8A-B850-7AC2428C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alcancedelproyecto">
    <w:name w:val="Tabla del alcance del proyecto"/>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tian%20Restrepo\AppData\Roaming\Microsoft\Templates\&#193;mbito%20del%20proyec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BBCECA8376A4F258F111A2EB1D73914"/>
        <w:category>
          <w:name w:val="General"/>
          <w:gallery w:val="placeholder"/>
        </w:category>
        <w:types>
          <w:type w:val="bbPlcHdr"/>
        </w:types>
        <w:behaviors>
          <w:behavior w:val="content"/>
        </w:behaviors>
        <w:guid w:val="{20ECF941-8A0F-4ACD-82B3-ACD54D82998B}"/>
      </w:docPartPr>
      <w:docPartBody>
        <w:p w:rsidR="00000000" w:rsidRDefault="006C25D5">
          <w:pPr>
            <w:pStyle w:val="DBBCECA8376A4F258F111A2EB1D73914"/>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D5"/>
    <w:rsid w:val="006C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5C776CE66542D18F14D201C4218D7F">
    <w:name w:val="A45C776CE66542D18F14D201C4218D7F"/>
  </w:style>
  <w:style w:type="paragraph" w:customStyle="1" w:styleId="E80326ECB85E49E09B12F6EE3B1EC280">
    <w:name w:val="E80326ECB85E49E09B12F6EE3B1EC280"/>
  </w:style>
  <w:style w:type="character" w:styleId="Textodelmarcadordeposicin">
    <w:name w:val="Placeholder Text"/>
    <w:basedOn w:val="Fuentedeprrafopredeter"/>
    <w:uiPriority w:val="99"/>
    <w:semiHidden/>
    <w:rPr>
      <w:color w:val="808080"/>
    </w:rPr>
  </w:style>
  <w:style w:type="paragraph" w:customStyle="1" w:styleId="DBBCECA8376A4F258F111A2EB1D73914">
    <w:name w:val="DBBCECA8376A4F258F111A2EB1D73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616968DAB6DD3468756A0BC63DB9794" ma:contentTypeVersion="9" ma:contentTypeDescription="Crear nuevo documento." ma:contentTypeScope="" ma:versionID="795fe8e1a3760e7899bd3764407c7a45">
  <xsd:schema xmlns:xsd="http://www.w3.org/2001/XMLSchema" xmlns:xs="http://www.w3.org/2001/XMLSchema" xmlns:p="http://schemas.microsoft.com/office/2006/metadata/properties" xmlns:ns2="a90d1b5b-beed-44c8-b975-feaf6a4817dc" xmlns:ns3="e5fd8005-304d-4a1b-a561-0b1d8c3b0990" targetNamespace="http://schemas.microsoft.com/office/2006/metadata/properties" ma:root="true" ma:fieldsID="b9c865a2c6c9c5b35d40d6b10e755a4a" ns2:_="" ns3:_="">
    <xsd:import namespace="a90d1b5b-beed-44c8-b975-feaf6a4817dc"/>
    <xsd:import namespace="e5fd8005-304d-4a1b-a561-0b1d8c3b09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d1b5b-beed-44c8-b975-feaf6a481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fd8005-304d-4a1b-a561-0b1d8c3b0990"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6F0E114A-E240-4458-98BB-D05D50C8755F}"/>
</file>

<file path=customXml/itemProps2.xml><?xml version="1.0" encoding="utf-8"?>
<ds:datastoreItem xmlns:ds="http://schemas.openxmlformats.org/officeDocument/2006/customXml" ds:itemID="{D21464BF-3AC1-45A0-A505-CFAAB51C2B60}"/>
</file>

<file path=customXml/itemProps3.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4.xml><?xml version="1.0" encoding="utf-8"?>
<ds:datastoreItem xmlns:ds="http://schemas.openxmlformats.org/officeDocument/2006/customXml" ds:itemID="{ED0654E6-CEA1-43B0-B4C8-F20CE7DD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Ámbito del proyecto.dotx</Template>
  <TotalTime>68</TotalTime>
  <Pages>2</Pages>
  <Words>349</Words>
  <Characters>1995</Characters>
  <Application>Microsoft Office Word</Application>
  <DocSecurity>0</DocSecurity>
  <Lines>16</Lines>
  <Paragraphs>4</Paragraphs>
  <ScaleCrop>false</ScaleCrop>
  <HeadingPairs>
    <vt:vector size="4" baseType="variant">
      <vt:variant>
        <vt:lpstr>Título</vt:lpstr>
      </vt:variant>
      <vt:variant>
        <vt:i4>1</vt:i4>
      </vt:variant>
      <vt:variant>
        <vt:lpstr>Encabezados</vt:lpstr>
      </vt:variant>
      <vt:variant>
        <vt:i4>11</vt:i4>
      </vt:variant>
    </vt:vector>
  </HeadingPairs>
  <TitlesOfParts>
    <vt:vector size="12" baseType="lpstr">
      <vt:lpstr/>
      <vt:lpstr>Información general</vt:lpstr>
      <vt:lpstr>    Antecedentes y descripción del proyecto</vt:lpstr>
      <vt:lpstr>    Alcance del proyecto</vt:lpstr>
      <vt:lpstr>    Requisitos a alto nivel</vt:lpstr>
      <vt:lpstr>    Entregas</vt:lpstr>
      <vt:lpstr>    Partes afectadas</vt:lpstr>
      <vt:lpstr>    Procesos o sistemas empresariales afectados</vt:lpstr>
      <vt:lpstr>    Exclusiones específicas del ámbito de acción</vt:lpstr>
      <vt:lpstr>    Plan de implementación</vt:lpstr>
      <vt:lpstr>    Escala de tiempo/Programación a alto nivel</vt:lpstr>
      <vt:lpstr>Aprobación y autoridad para proseguir</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Restrepo</dc:creator>
  <cp:lastModifiedBy>Cristian Restrepo</cp:lastModifiedBy>
  <cp:revision>2</cp:revision>
  <dcterms:created xsi:type="dcterms:W3CDTF">2020-05-28T12:49:00Z</dcterms:created>
  <dcterms:modified xsi:type="dcterms:W3CDTF">2020-05-28T14:04:00Z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0x0101003616968DAB6DD3468756A0BC63DB9794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